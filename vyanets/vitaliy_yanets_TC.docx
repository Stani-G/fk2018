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pStyle w:val="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[FK-52] </w:t>
            </w:r>
            <w:hyperlink r:id="rId5" w:history="1">
              <w:r>
                <w:rPr>
                  <w:rStyle w:val="a3"/>
                  <w:rFonts w:eastAsia="Times New Roman"/>
                </w:rPr>
                <w:t>Ability to display Order History page (no orders)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29/May/18  Updated: 29/May/18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Forte Knowledge 2018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8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r>
              <w:rPr>
                <w:rFonts w:eastAsia="Times New Roman"/>
              </w:rPr>
              <w:t xml:space="preserve">Specified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1834"/>
              <w:gridCol w:w="844"/>
              <w:gridCol w:w="2972"/>
              <w:gridCol w:w="1733"/>
            </w:tblGrid>
            <w:tr w:rsidR="00000000">
              <w:trPr>
                <w:divId w:val="912012854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Attachment Details</w:t>
                  </w:r>
                </w:p>
              </w:tc>
            </w:tr>
            <w:tr w:rsidR="00000000">
              <w:trPr>
                <w:divId w:val="91201285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Click on View All Orders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System redirects user to Order History page.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</w:tr>
          </w:tbl>
          <w:p w:rsidR="00000000" w:rsidRDefault="00FE29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27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E292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E292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E292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has an an account on the </w:t>
            </w:r>
            <w:hyperlink r:id="rId9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is logged in to the </w:t>
            </w:r>
            <w:hyperlink r:id="rId10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 does not have any exsting orders.</w:t>
            </w:r>
          </w:p>
        </w:tc>
      </w:tr>
    </w:tbl>
    <w:p w:rsidR="00000000" w:rsidRDefault="00FE2925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481.95pt;height:11.25pt" o:hralign="center" o:hrstd="t" o:hr="t" fillcolor="#a0a0a0" stroked="f"/>
        </w:pict>
      </w:r>
    </w:p>
    <w:p w:rsidR="00000000" w:rsidRDefault="00FE29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[FK-51] </w:t>
            </w:r>
            <w:hyperlink r:id="rId11" w:history="1">
              <w:r>
                <w:rPr>
                  <w:rStyle w:val="a3"/>
                  <w:rFonts w:eastAsia="Times New Roman"/>
                </w:rPr>
                <w:t>Ability to display Auto Delivery page (no AutoDelivery orders)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29/May/18  Updated: 29/May/18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12" w:history="1">
              <w:r>
                <w:rPr>
                  <w:rStyle w:val="a3"/>
                  <w:rFonts w:eastAsia="Times New Roman"/>
                </w:rPr>
                <w:t>Forte Knowledge 2018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Affects </w:t>
            </w:r>
            <w:r>
              <w:rPr>
                <w:rFonts w:eastAsia="Times New Roman"/>
                <w:b/>
                <w:bCs/>
              </w:rPr>
              <w:t>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13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14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r>
              <w:rPr>
                <w:rFonts w:eastAsia="Times New Roman"/>
              </w:rPr>
              <w:t xml:space="preserve">Specified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936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1440"/>
              <w:gridCol w:w="554"/>
              <w:gridCol w:w="5769"/>
              <w:gridCol w:w="1289"/>
            </w:tblGrid>
            <w:tr w:rsidR="00000000">
              <w:trPr>
                <w:divId w:val="252129021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Attachment Details</w:t>
                  </w:r>
                </w:p>
              </w:tc>
            </w:tr>
            <w:tr w:rsidR="00000000">
              <w:trPr>
                <w:divId w:val="25212902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Click on Manage all AutoDelivery Items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1.System redirects use to the Auto Delivery page.</w:t>
                  </w:r>
                  <w:r>
                    <w:br/>
                    <w:t>2.Header of each section will still display "</w:t>
                  </w:r>
                  <w:r>
                    <w:t>MY_ACCOUNT_LANDING_NO_AUTO_DELIVERY" message.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</w:tr>
          </w:tbl>
          <w:p w:rsidR="00000000" w:rsidRDefault="00FE29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27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E292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E292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E292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has an an account on the </w:t>
            </w:r>
            <w:hyperlink r:id="rId15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is logged in to the </w:t>
            </w:r>
            <w:hyperlink r:id="rId16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 does not have any exsting AutoDelivery orders.</w:t>
            </w:r>
          </w:p>
        </w:tc>
      </w:tr>
    </w:tbl>
    <w:p w:rsidR="00000000" w:rsidRDefault="00FE2925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6" style="width:481.95pt;height:11.25pt" o:hralign="center" o:hrstd="t" o:hr="t" fillcolor="#a0a0a0" stroked="f"/>
        </w:pict>
      </w:r>
    </w:p>
    <w:p w:rsidR="00000000" w:rsidRDefault="00FE29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[FK-50] </w:t>
            </w:r>
            <w:hyperlink r:id="rId17" w:history="1">
              <w:r>
                <w:rPr>
                  <w:rStyle w:val="a3"/>
                  <w:rFonts w:eastAsia="Times New Roman"/>
                </w:rPr>
                <w:t>Ability to display Saved Payment Methods page (no saved payment methods)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29/May/18  Updated: 29/May/18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18" w:history="1">
              <w:r>
                <w:rPr>
                  <w:rStyle w:val="a3"/>
                  <w:rFonts w:eastAsia="Times New Roman"/>
                </w:rPr>
                <w:t>Forte Knowledge 2018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19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20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806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960"/>
              <w:gridCol w:w="554"/>
              <w:gridCol w:w="4943"/>
              <w:gridCol w:w="1289"/>
            </w:tblGrid>
            <w:tr w:rsidR="00000000">
              <w:trPr>
                <w:divId w:val="268052465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Attachment Details</w:t>
                  </w:r>
                </w:p>
              </w:tc>
            </w:tr>
            <w:tr w:rsidR="00000000">
              <w:trPr>
                <w:divId w:val="26805246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Click on Manage Saved Payment Method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1.System redirects user to Saved Payment Methods page.</w:t>
                  </w:r>
                  <w:r>
                    <w:br/>
                    <w:t>2.Header of each section will still display "MY_ACCOUNT_LANDING_NO_PAYMENT" message.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</w:tr>
          </w:tbl>
          <w:p w:rsidR="00000000" w:rsidRDefault="00FE29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27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E292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E292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E292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has an an account on the </w:t>
            </w:r>
            <w:hyperlink r:id="rId21" w:history="1">
              <w:r>
                <w:rPr>
                  <w:rStyle w:val="a3"/>
                  <w:rFonts w:eastAsia="Times New Roman"/>
                </w:rPr>
                <w:t>https://www</w:t>
              </w:r>
              <w:r>
                <w:rPr>
                  <w:rStyle w:val="a3"/>
                  <w:rFonts w:eastAsia="Times New Roman"/>
                </w:rPr>
                <w:t>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is logged in to the </w:t>
            </w:r>
            <w:hyperlink r:id="rId22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 does not have any saved payment methods.</w:t>
            </w:r>
          </w:p>
        </w:tc>
      </w:tr>
    </w:tbl>
    <w:p w:rsidR="00000000" w:rsidRDefault="00FE2925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7" style="width:481.95pt;height:11.25pt" o:hralign="center" o:hrstd="t" o:hr="t" fillcolor="#a0a0a0" stroked="f"/>
        </w:pict>
      </w:r>
    </w:p>
    <w:p w:rsidR="00000000" w:rsidRDefault="00FE29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[FK-49] </w:t>
            </w:r>
            <w:hyperlink r:id="rId23" w:history="1">
              <w:r>
                <w:rPr>
                  <w:rStyle w:val="a3"/>
                  <w:rFonts w:eastAsia="Times New Roman"/>
                </w:rPr>
                <w:t>Ability to display Address Book page (no shipping address)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29/May/18  Updated: 29/May/18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24" w:history="1">
              <w:r>
                <w:rPr>
                  <w:rStyle w:val="a3"/>
                  <w:rFonts w:eastAsia="Times New Roman"/>
                </w:rPr>
                <w:t>Forte Knowledge 2018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25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26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858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907"/>
              <w:gridCol w:w="554"/>
              <w:gridCol w:w="5517"/>
              <w:gridCol w:w="1289"/>
            </w:tblGrid>
            <w:tr w:rsidR="00000000">
              <w:trPr>
                <w:divId w:val="1459369658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Attachment Details</w:t>
                  </w:r>
                </w:p>
              </w:tc>
            </w:tr>
            <w:tr w:rsidR="00000000">
              <w:trPr>
                <w:divId w:val="145936965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Click on Manage Address Book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1.System redirects user to Address Book page.</w:t>
                  </w:r>
                  <w:r>
                    <w:br/>
                    <w:t>2.Header of each section will still display "MY_ACCOUNT_LANDING_NO_SHIP_ADDRESS" message.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</w:tr>
          </w:tbl>
          <w:p w:rsidR="00000000" w:rsidRDefault="00FE29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27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E292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E292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E292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has an an account on the </w:t>
            </w:r>
            <w:hyperlink r:id="rId27" w:history="1">
              <w:r>
                <w:rPr>
                  <w:rStyle w:val="a3"/>
                  <w:rFonts w:eastAsia="Times New Roman"/>
                </w:rPr>
                <w:t>https://www.hea</w:t>
              </w:r>
              <w:r>
                <w:rPr>
                  <w:rStyle w:val="a3"/>
                  <w:rFonts w:eastAsia="Times New Roman"/>
                </w:rPr>
                <w:t>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is logged in to the </w:t>
            </w:r>
            <w:hyperlink r:id="rId28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 does not have any saved shipping addresses in his/her address book.</w:t>
            </w:r>
          </w:p>
        </w:tc>
      </w:tr>
    </w:tbl>
    <w:p w:rsidR="00000000" w:rsidRDefault="00FE2925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8" style="width:481.95pt;height:11.25pt" o:hralign="center" o:hrstd="t" o:hr="t" fillcolor="#a0a0a0" stroked="f"/>
        </w:pict>
      </w:r>
    </w:p>
    <w:p w:rsidR="00000000" w:rsidRDefault="00FE29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[FK-48] </w:t>
            </w:r>
            <w:hyperlink r:id="rId29" w:history="1">
              <w:r>
                <w:rPr>
                  <w:rStyle w:val="a3"/>
                  <w:rFonts w:eastAsia="Times New Roman"/>
                </w:rPr>
                <w:t xml:space="preserve">Ability to display account </w:t>
              </w:r>
              <w:r>
                <w:rPr>
                  <w:rStyle w:val="a3"/>
                  <w:rFonts w:eastAsia="Times New Roman"/>
                </w:rPr>
                <w:t>summary (user's credentials are expire) and resign in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29/May/18  Updated: 29/May/18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30" w:history="1">
              <w:r>
                <w:rPr>
                  <w:rStyle w:val="a3"/>
                  <w:rFonts w:eastAsia="Times New Roman"/>
                </w:rPr>
                <w:t>Forte Knowledge 2018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Affects </w:t>
            </w:r>
            <w:r>
              <w:rPr>
                <w:rFonts w:eastAsia="Times New Roman"/>
                <w:b/>
                <w:bCs/>
              </w:rPr>
              <w:t>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31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32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r>
              <w:rPr>
                <w:rFonts w:eastAsia="Times New Roman"/>
              </w:rPr>
              <w:t xml:space="preserve">Specified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2329"/>
              <w:gridCol w:w="742"/>
              <w:gridCol w:w="2736"/>
              <w:gridCol w:w="1576"/>
            </w:tblGrid>
            <w:tr w:rsidR="00000000">
              <w:trPr>
                <w:divId w:val="150299385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Attachment Details</w:t>
                  </w:r>
                </w:p>
              </w:tc>
            </w:tr>
            <w:tr w:rsidR="00000000">
              <w:trPr>
                <w:divId w:val="15029938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Click on My Account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System redirects user to Sign In/Create an Account page.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</w:tr>
            <w:tr w:rsidR="00000000">
              <w:trPr>
                <w:divId w:val="15029938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User enters credentials to log in to account.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System redirects user to the My Account landing page.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</w:tr>
          </w:tbl>
          <w:p w:rsidR="00000000" w:rsidRDefault="00FE29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27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E292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E292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E292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has an an account on the </w:t>
            </w:r>
            <w:hyperlink r:id="rId33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is logged in to the </w:t>
            </w:r>
            <w:hyperlink r:id="rId34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User's credentials are expired (deleted cookie).</w:t>
            </w:r>
          </w:p>
        </w:tc>
      </w:tr>
    </w:tbl>
    <w:p w:rsidR="00000000" w:rsidRDefault="00FE2925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9" style="width:481.95pt;height:11.25pt" o:hralign="center" o:hrstd="t" o:hr="t" fillcolor="#a0a0a0" stroked="f"/>
        </w:pict>
      </w:r>
    </w:p>
    <w:p w:rsidR="00000000" w:rsidRDefault="00FE29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[FK-47] </w:t>
            </w:r>
            <w:hyperlink r:id="rId35" w:history="1">
              <w:r>
                <w:rPr>
                  <w:rStyle w:val="a3"/>
                  <w:rFonts w:eastAsia="Times New Roman"/>
                </w:rPr>
                <w:t>Ability to dis</w:t>
              </w:r>
              <w:r>
                <w:rPr>
                  <w:rStyle w:val="a3"/>
                  <w:rFonts w:eastAsia="Times New Roman"/>
                </w:rPr>
                <w:t>play Order Details screen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29/May/18  Updated: 29/May/18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36" w:history="1">
              <w:r>
                <w:rPr>
                  <w:rStyle w:val="a3"/>
                  <w:rFonts w:eastAsia="Times New Roman"/>
                </w:rPr>
                <w:t>Forte Knowledge 2018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37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38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1684"/>
              <w:gridCol w:w="784"/>
              <w:gridCol w:w="3274"/>
              <w:gridCol w:w="1641"/>
            </w:tblGrid>
            <w:tr w:rsidR="00000000">
              <w:trPr>
                <w:divId w:val="744946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Attachment Details</w:t>
                  </w:r>
                </w:p>
              </w:tc>
            </w:tr>
            <w:tr w:rsidR="00000000">
              <w:trPr>
                <w:divId w:val="74494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Click on View All Orders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System redirects user to Order History page.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</w:tr>
            <w:tr w:rsidR="00000000">
              <w:trPr>
                <w:divId w:val="744946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Click on Order 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System redirects User to Order Details screen for that Order.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</w:tr>
          </w:tbl>
          <w:p w:rsidR="00000000" w:rsidRDefault="00FE29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27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E292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E292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E292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has an an account on the </w:t>
            </w:r>
            <w:hyperlink r:id="rId39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is logged in to the </w:t>
            </w:r>
            <w:hyperlink r:id="rId40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</w:tc>
      </w:tr>
    </w:tbl>
    <w:p w:rsidR="00000000" w:rsidRDefault="00FE2925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0" style="width:481.95pt;height:11.25pt" o:hralign="center" o:hrstd="t" o:hr="t" fillcolor="#a0a0a0" stroked="f"/>
        </w:pict>
      </w:r>
    </w:p>
    <w:p w:rsidR="00000000" w:rsidRDefault="00FE29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[FK-46] </w:t>
            </w:r>
            <w:hyperlink r:id="rId41" w:history="1">
              <w:r>
                <w:rPr>
                  <w:rStyle w:val="a3"/>
                  <w:rFonts w:eastAsia="Times New Roman"/>
                </w:rPr>
                <w:t>Ability to display Auto Delivery Blanket Detai</w:t>
              </w:r>
              <w:r>
                <w:rPr>
                  <w:rStyle w:val="a3"/>
                  <w:rFonts w:eastAsia="Times New Roman"/>
                </w:rPr>
                <w:t>ls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29/May/18  Updated: 29/May/18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42" w:history="1">
              <w:r>
                <w:rPr>
                  <w:rStyle w:val="a3"/>
                  <w:rFonts w:eastAsia="Times New Roman"/>
                </w:rPr>
                <w:t>Forte Knowledge 2018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43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44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1999"/>
              <w:gridCol w:w="661"/>
              <w:gridCol w:w="3270"/>
              <w:gridCol w:w="1453"/>
            </w:tblGrid>
            <w:tr w:rsidR="00000000">
              <w:trPr>
                <w:divId w:val="1648238468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Attachment Details</w:t>
                  </w:r>
                </w:p>
              </w:tc>
            </w:tr>
            <w:tr w:rsidR="00000000">
              <w:trPr>
                <w:divId w:val="164823846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Click on Manage all AutoDelivery Items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System redirects user to the Auto Delivery page displaying all AutoDelivery blanket sales agreements.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</w:tr>
            <w:tr w:rsidR="00000000">
              <w:trPr>
                <w:divId w:val="164823846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Click on Order 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System redirects User to Auto Delivery Blanket Sales Agreement Details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</w:tr>
          </w:tbl>
          <w:p w:rsidR="00000000" w:rsidRDefault="00FE29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27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E292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E292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E292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has an an account on the </w:t>
            </w:r>
            <w:hyperlink r:id="rId45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is logged in to the </w:t>
            </w:r>
            <w:hyperlink r:id="rId46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</w:tc>
      </w:tr>
    </w:tbl>
    <w:p w:rsidR="00000000" w:rsidRDefault="00FE2925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1" style="width:481.95pt;height:11.25pt" o:hralign="center" o:hrstd="t" o:hr="t" fillcolor="#a0a0a0" stroked="f"/>
        </w:pict>
      </w:r>
    </w:p>
    <w:p w:rsidR="00000000" w:rsidRDefault="00FE29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[FK-45] </w:t>
            </w:r>
            <w:hyperlink r:id="rId47" w:history="1">
              <w:r>
                <w:rPr>
                  <w:rStyle w:val="a3"/>
                  <w:rFonts w:eastAsia="Times New Roman"/>
                </w:rPr>
                <w:t>Ability to display Order History page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29/May/18  Updated: 29/May/18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48" w:history="1">
              <w:r>
                <w:rPr>
                  <w:rStyle w:val="a3"/>
                  <w:rFonts w:eastAsia="Times New Roman"/>
                </w:rPr>
                <w:t>Forte Knowledge 2018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</w:t>
            </w:r>
            <w:r>
              <w:rPr>
                <w:rFonts w:eastAsia="Times New Roman"/>
                <w:b/>
                <w:bCs/>
              </w:rPr>
              <w:t>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49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50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1834"/>
              <w:gridCol w:w="844"/>
              <w:gridCol w:w="2972"/>
              <w:gridCol w:w="1733"/>
            </w:tblGrid>
            <w:tr w:rsidR="00000000">
              <w:trPr>
                <w:divId w:val="365915462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Attachment Details</w:t>
                  </w:r>
                </w:p>
              </w:tc>
            </w:tr>
            <w:tr w:rsidR="00000000">
              <w:trPr>
                <w:divId w:val="36591546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Click on View All Orders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System redirects user to Order History page.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</w:tr>
          </w:tbl>
          <w:p w:rsidR="00000000" w:rsidRDefault="00FE29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27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E292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E292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E292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has an an account on the </w:t>
            </w:r>
            <w:hyperlink r:id="rId51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is logged in to the </w:t>
            </w:r>
            <w:hyperlink r:id="rId52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</w:tc>
      </w:tr>
    </w:tbl>
    <w:p w:rsidR="00000000" w:rsidRDefault="00FE2925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2" style="width:481.95pt;height:11.25pt" o:hralign="center" o:hrstd="t" o:hr="t" fillcolor="#a0a0a0" stroked="f"/>
        </w:pict>
      </w:r>
    </w:p>
    <w:p w:rsidR="00000000" w:rsidRDefault="00FE29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[FK-44] </w:t>
            </w:r>
            <w:hyperlink r:id="rId53" w:history="1">
              <w:r>
                <w:rPr>
                  <w:rStyle w:val="a3"/>
                  <w:rFonts w:eastAsia="Times New Roman"/>
                </w:rPr>
                <w:t>Ability to display Auto Delivery page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29/May/18  Updated: 29/May/18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54" w:history="1">
              <w:r>
                <w:rPr>
                  <w:rStyle w:val="a3"/>
                  <w:rFonts w:eastAsia="Times New Roman"/>
                </w:rPr>
                <w:t>Forte Knowledge 2018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55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56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r>
              <w:rPr>
                <w:rFonts w:eastAsia="Times New Roman"/>
              </w:rPr>
              <w:t xml:space="preserve">Specified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2003"/>
              <w:gridCol w:w="662"/>
              <w:gridCol w:w="3264"/>
              <w:gridCol w:w="1454"/>
            </w:tblGrid>
            <w:tr w:rsidR="00000000">
              <w:trPr>
                <w:divId w:val="1482699868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Attachment Details</w:t>
                  </w:r>
                </w:p>
              </w:tc>
            </w:tr>
            <w:tr w:rsidR="00000000">
              <w:trPr>
                <w:divId w:val="1482699868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Click on Manage all AutoDelivery Items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System redirects use to the Auto Delivery page displaying all AutoDelivery blanket sales agreements.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</w:tr>
          </w:tbl>
          <w:p w:rsidR="00000000" w:rsidRDefault="00FE29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27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E292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E292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E292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has an an account on the </w:t>
            </w:r>
            <w:hyperlink r:id="rId57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is logged in to the </w:t>
            </w:r>
            <w:hyperlink r:id="rId58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</w:tc>
      </w:tr>
    </w:tbl>
    <w:p w:rsidR="00000000" w:rsidRDefault="00FE2925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3" style="width:481.95pt;height:11.25pt" o:hralign="center" o:hrstd="t" o:hr="t" fillcolor="#a0a0a0" stroked="f"/>
        </w:pict>
      </w:r>
    </w:p>
    <w:p w:rsidR="00000000" w:rsidRDefault="00FE29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[FK-43] </w:t>
            </w:r>
            <w:hyperlink r:id="rId59" w:history="1">
              <w:r>
                <w:rPr>
                  <w:rStyle w:val="a3"/>
                  <w:rFonts w:eastAsia="Times New Roman"/>
                </w:rPr>
                <w:t>Ability to display Saved Payment Methods page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29/May/18  Updated: 29/May/18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60" w:history="1">
              <w:r>
                <w:rPr>
                  <w:rStyle w:val="a3"/>
                  <w:rFonts w:eastAsia="Times New Roman"/>
                </w:rPr>
                <w:t>Fort</w:t>
              </w:r>
              <w:r>
                <w:rPr>
                  <w:rStyle w:val="a3"/>
                  <w:rFonts w:eastAsia="Times New Roman"/>
                </w:rPr>
                <w:t>e Knowledge 2018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61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62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r>
              <w:rPr>
                <w:rFonts w:eastAsia="Times New Roman"/>
              </w:rPr>
              <w:t xml:space="preserve">Specified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2236"/>
              <w:gridCol w:w="756"/>
              <w:gridCol w:w="2793"/>
              <w:gridCol w:w="1598"/>
            </w:tblGrid>
            <w:tr w:rsidR="00000000">
              <w:trPr>
                <w:divId w:val="1663193375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Attachment Details</w:t>
                  </w:r>
                </w:p>
              </w:tc>
            </w:tr>
            <w:tr w:rsidR="00000000">
              <w:trPr>
                <w:divId w:val="1663193375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Click on Manage Saved Payment Method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System redirects user to Saved Payment Methods page.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</w:tr>
          </w:tbl>
          <w:p w:rsidR="00000000" w:rsidRDefault="00FE29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27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E292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E292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E292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has an an account on the </w:t>
            </w:r>
            <w:hyperlink r:id="rId63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is logged in to the </w:t>
            </w:r>
            <w:hyperlink r:id="rId64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</w:tc>
      </w:tr>
    </w:tbl>
    <w:p w:rsidR="00000000" w:rsidRDefault="00FE2925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4" style="width:481.95pt;height:11.25pt" o:hralign="center" o:hrstd="t" o:hr="t" fillcolor="#a0a0a0" stroked="f"/>
        </w:pict>
      </w:r>
    </w:p>
    <w:p w:rsidR="00000000" w:rsidRDefault="00FE29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[FK-42] </w:t>
            </w:r>
            <w:hyperlink r:id="rId65" w:history="1">
              <w:r>
                <w:rPr>
                  <w:rStyle w:val="a3"/>
                  <w:rFonts w:eastAsia="Times New Roman"/>
                </w:rPr>
                <w:t>Ability to display Address Book page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29/May/18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Updated: 29/May/18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66" w:history="1">
              <w:r>
                <w:rPr>
                  <w:rStyle w:val="a3"/>
                  <w:rFonts w:eastAsia="Times New Roman"/>
                </w:rPr>
                <w:t>Forte Knowledge 2018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67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68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2100"/>
              <w:gridCol w:w="814"/>
              <w:gridCol w:w="2782"/>
              <w:gridCol w:w="1687"/>
            </w:tblGrid>
            <w:tr w:rsidR="00000000">
              <w:trPr>
                <w:divId w:val="1577132972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Attachment Details</w:t>
                  </w:r>
                </w:p>
              </w:tc>
            </w:tr>
            <w:tr w:rsidR="00000000">
              <w:trPr>
                <w:divId w:val="157713297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Click on Manage Address Book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System redirects user to Address Book page.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</w:tr>
          </w:tbl>
          <w:p w:rsidR="00000000" w:rsidRDefault="00FE29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27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E292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E292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E292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has an an account on the </w:t>
            </w:r>
            <w:hyperlink r:id="rId69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is logged in to the </w:t>
            </w:r>
            <w:hyperlink r:id="rId70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</w:tc>
      </w:tr>
    </w:tbl>
    <w:p w:rsidR="00000000" w:rsidRDefault="00FE2925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5" style="width:481.95pt;height:11.25pt" o:hralign="center" o:hrstd="t" o:hr="t" fillcolor="#a0a0a0" stroked="f"/>
        </w:pict>
      </w:r>
    </w:p>
    <w:p w:rsidR="00000000" w:rsidRDefault="00FE29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[FK-41] </w:t>
            </w:r>
            <w:hyperlink r:id="rId71" w:history="1">
              <w:r>
                <w:rPr>
                  <w:rStyle w:val="a3"/>
                  <w:rFonts w:eastAsia="Times New Roman"/>
                </w:rPr>
                <w:t>Ability to display Profile page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29/May/18  Updated: 29/May/18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72" w:history="1">
              <w:r>
                <w:rPr>
                  <w:rStyle w:val="a3"/>
                  <w:rFonts w:eastAsia="Times New Roman"/>
                </w:rPr>
                <w:t>Forte Knowledge 2018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73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74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</w:t>
            </w:r>
            <w:r>
              <w:rPr>
                <w:rFonts w:eastAsia="Times New Roman"/>
              </w:rPr>
              <w:t xml:space="preserve">Specified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1948"/>
              <w:gridCol w:w="885"/>
              <w:gridCol w:w="2754"/>
              <w:gridCol w:w="1796"/>
            </w:tblGrid>
            <w:tr w:rsidR="00000000">
              <w:trPr>
                <w:divId w:val="1616862573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Attachment Details</w:t>
                  </w:r>
                </w:p>
              </w:tc>
            </w:tr>
            <w:tr w:rsidR="00000000">
              <w:trPr>
                <w:divId w:val="1616862573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Click on Manage Profile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System redirects user to Profile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</w:tr>
          </w:tbl>
          <w:p w:rsidR="00000000" w:rsidRDefault="00FE29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27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E292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E292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E292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has an an account on the </w:t>
            </w:r>
            <w:hyperlink r:id="rId75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is logged in to the </w:t>
            </w:r>
            <w:hyperlink r:id="rId76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</w:tc>
      </w:tr>
    </w:tbl>
    <w:p w:rsidR="00000000" w:rsidRDefault="00FE2925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6" style="width:481.95pt;height:11.25pt" o:hralign="center" o:hrstd="t" o:hr="t" fillcolor="#a0a0a0" stroked="f"/>
        </w:pict>
      </w:r>
    </w:p>
    <w:p w:rsidR="00000000" w:rsidRDefault="00FE29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[FK-40] </w:t>
            </w:r>
            <w:hyperlink r:id="rId77" w:history="1">
              <w:r>
                <w:rPr>
                  <w:rStyle w:val="a3"/>
                  <w:rFonts w:eastAsia="Times New Roman"/>
                </w:rPr>
                <w:t>Ability to display account summary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29/May/18  Updated: 29/May/18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78" w:history="1">
              <w:r>
                <w:rPr>
                  <w:rStyle w:val="a3"/>
                  <w:rFonts w:eastAsia="Times New Roman"/>
                </w:rPr>
                <w:t>Forte Knowledge 2018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2887"/>
        <w:gridCol w:w="1925"/>
        <w:gridCol w:w="2887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79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hyperlink r:id="rId80" w:history="1">
              <w:r>
                <w:rPr>
                  <w:rStyle w:val="a3"/>
                  <w:rFonts w:eastAsia="Times New Roman"/>
                </w:rPr>
                <w:t>Vitaliy Yanets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7698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55"/>
              <w:gridCol w:w="1241"/>
              <w:gridCol w:w="675"/>
              <w:gridCol w:w="3993"/>
              <w:gridCol w:w="1474"/>
            </w:tblGrid>
            <w:tr w:rsidR="00000000">
              <w:trPr>
                <w:divId w:val="826671371"/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00000" w:rsidRDefault="00FE292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Attachment Details</w:t>
                  </w:r>
                </w:p>
              </w:tc>
            </w:tr>
            <w:tr w:rsidR="00000000">
              <w:trPr>
                <w:divId w:val="82667137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Click on My Account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>
                  <w:pPr>
                    <w:pStyle w:val="a5"/>
                  </w:pPr>
                  <w:r>
                    <w:t>System displays Welcome, First Name Last Name with the Account Summary page divided into sections on My Account landing page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FE2925"/>
              </w:tc>
            </w:tr>
          </w:tbl>
          <w:p w:rsidR="00000000" w:rsidRDefault="00FE292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E292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27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E292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E29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E292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3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E2925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has an an account on the </w:t>
            </w:r>
            <w:hyperlink r:id="rId81" w:history="1">
              <w:r>
                <w:rPr>
                  <w:rStyle w:val="a3"/>
                  <w:rFonts w:eastAsia="Times New Roman"/>
                </w:rPr>
                <w:t>https://www.healthydirecti</w:t>
              </w:r>
              <w:r>
                <w:rPr>
                  <w:rStyle w:val="a3"/>
                  <w:rFonts w:eastAsia="Times New Roman"/>
                </w:rPr>
                <w:t>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is logged in to the </w:t>
            </w:r>
            <w:hyperlink r:id="rId82" w:history="1">
              <w:r>
                <w:rPr>
                  <w:rStyle w:val="a3"/>
                  <w:rFonts w:eastAsia="Times New Roman"/>
                </w:rPr>
                <w:t>https://www.healthydirections.com/</w:t>
              </w:r>
            </w:hyperlink>
            <w:r>
              <w:rPr>
                <w:rFonts w:eastAsia="Times New Roman"/>
              </w:rPr>
              <w:t xml:space="preserve"> site.</w:t>
            </w:r>
          </w:p>
          <w:p w:rsidR="00000000" w:rsidRDefault="00FE2925">
            <w:pPr>
              <w:pStyle w:val="a5"/>
            </w:pPr>
            <w:r>
              <w:t> </w:t>
            </w:r>
          </w:p>
        </w:tc>
      </w:tr>
    </w:tbl>
    <w:p w:rsidR="00000000" w:rsidRDefault="00FE2925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7" style="width:481.95pt;height:11.25pt" o:hralign="center" o:hrstd="t" o:hr="t" fillcolor="#a0a0a0" stroked="f"/>
        </w:pict>
      </w:r>
    </w:p>
    <w:p w:rsidR="00FE2925" w:rsidRDefault="00FE292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 xml:space="preserve">Generated at Wed Jun 20 03:07:14 PDT 2018 by Vitaliy Yanets using JIRA 7.9.2#79002-sha1:3bb15b68ecd99a30eb364c4c1a393359bcad6278. </w:t>
      </w:r>
    </w:p>
    <w:sectPr w:rsidR="00FE29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1485"/>
    <w:multiLevelType w:val="multilevel"/>
    <w:tmpl w:val="F010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9111B"/>
    <w:multiLevelType w:val="multilevel"/>
    <w:tmpl w:val="DA1E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50887"/>
    <w:multiLevelType w:val="multilevel"/>
    <w:tmpl w:val="B5D2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92222"/>
    <w:multiLevelType w:val="multilevel"/>
    <w:tmpl w:val="78DC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C4521"/>
    <w:multiLevelType w:val="multilevel"/>
    <w:tmpl w:val="71F2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E6490"/>
    <w:multiLevelType w:val="multilevel"/>
    <w:tmpl w:val="5930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A5FA4"/>
    <w:multiLevelType w:val="multilevel"/>
    <w:tmpl w:val="9E88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D7257"/>
    <w:multiLevelType w:val="multilevel"/>
    <w:tmpl w:val="9576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65E5A"/>
    <w:multiLevelType w:val="multilevel"/>
    <w:tmpl w:val="D738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DA4F6B"/>
    <w:multiLevelType w:val="multilevel"/>
    <w:tmpl w:val="E5E4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B36821"/>
    <w:multiLevelType w:val="multilevel"/>
    <w:tmpl w:val="3526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E00CFF"/>
    <w:multiLevelType w:val="multilevel"/>
    <w:tmpl w:val="9E84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2D4BC7"/>
    <w:multiLevelType w:val="multilevel"/>
    <w:tmpl w:val="CC568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45D60"/>
    <w:rsid w:val="00545D60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E674B-1745-401F-8B8C-53755E13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a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a"/>
    <w:uiPriority w:val="99"/>
    <w:semiHidden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93.77.254.212:8080/secure/ViewProfile.jspa?name=vitaliy_yanets" TargetMode="External"/><Relationship Id="rId21" Type="http://schemas.openxmlformats.org/officeDocument/2006/relationships/hyperlink" Target="https://www.healthydirections.com/" TargetMode="External"/><Relationship Id="rId42" Type="http://schemas.openxmlformats.org/officeDocument/2006/relationships/hyperlink" Target="http://93.77.254.212:8080/secure/BrowseProject.jspa?id=10000" TargetMode="External"/><Relationship Id="rId47" Type="http://schemas.openxmlformats.org/officeDocument/2006/relationships/hyperlink" Target="http://93.77.254.212:8080/browse/FK-45" TargetMode="External"/><Relationship Id="rId63" Type="http://schemas.openxmlformats.org/officeDocument/2006/relationships/hyperlink" Target="https://www.healthydirections.com/" TargetMode="External"/><Relationship Id="rId68" Type="http://schemas.openxmlformats.org/officeDocument/2006/relationships/hyperlink" Target="http://93.77.254.212:8080/secure/ViewProfile.jspa?name=vitaliy_yanets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www.healthydirections.com/" TargetMode="External"/><Relationship Id="rId11" Type="http://schemas.openxmlformats.org/officeDocument/2006/relationships/hyperlink" Target="http://93.77.254.212:8080/browse/FK-51" TargetMode="External"/><Relationship Id="rId32" Type="http://schemas.openxmlformats.org/officeDocument/2006/relationships/hyperlink" Target="http://93.77.254.212:8080/secure/ViewProfile.jspa?name=vitaliy_yanets" TargetMode="External"/><Relationship Id="rId37" Type="http://schemas.openxmlformats.org/officeDocument/2006/relationships/hyperlink" Target="http://93.77.254.212:8080/secure/ViewProfile.jspa?name=vitaliy_yanets" TargetMode="External"/><Relationship Id="rId53" Type="http://schemas.openxmlformats.org/officeDocument/2006/relationships/hyperlink" Target="http://93.77.254.212:8080/browse/FK-44" TargetMode="External"/><Relationship Id="rId58" Type="http://schemas.openxmlformats.org/officeDocument/2006/relationships/hyperlink" Target="https://www.healthydirections.com/" TargetMode="External"/><Relationship Id="rId74" Type="http://schemas.openxmlformats.org/officeDocument/2006/relationships/hyperlink" Target="http://93.77.254.212:8080/secure/ViewProfile.jspa?name=vitaliy_yanets" TargetMode="External"/><Relationship Id="rId79" Type="http://schemas.openxmlformats.org/officeDocument/2006/relationships/hyperlink" Target="http://93.77.254.212:8080/secure/ViewProfile.jspa?name=vitaliy_yanets" TargetMode="External"/><Relationship Id="rId5" Type="http://schemas.openxmlformats.org/officeDocument/2006/relationships/hyperlink" Target="http://93.77.254.212:8080/browse/FK-52" TargetMode="External"/><Relationship Id="rId61" Type="http://schemas.openxmlformats.org/officeDocument/2006/relationships/hyperlink" Target="http://93.77.254.212:8080/secure/ViewProfile.jspa?name=vitaliy_yanets" TargetMode="External"/><Relationship Id="rId82" Type="http://schemas.openxmlformats.org/officeDocument/2006/relationships/hyperlink" Target="https://www.healthydirections.com/" TargetMode="External"/><Relationship Id="rId19" Type="http://schemas.openxmlformats.org/officeDocument/2006/relationships/hyperlink" Target="http://93.77.254.212:8080/secure/ViewProfile.jspa?name=vitaliy_yanets" TargetMode="External"/><Relationship Id="rId14" Type="http://schemas.openxmlformats.org/officeDocument/2006/relationships/hyperlink" Target="http://93.77.254.212:8080/secure/ViewProfile.jspa?name=vitaliy_yanets" TargetMode="External"/><Relationship Id="rId22" Type="http://schemas.openxmlformats.org/officeDocument/2006/relationships/hyperlink" Target="https://www.healthydirections.com/" TargetMode="External"/><Relationship Id="rId27" Type="http://schemas.openxmlformats.org/officeDocument/2006/relationships/hyperlink" Target="https://www.healthydirections.com/" TargetMode="External"/><Relationship Id="rId30" Type="http://schemas.openxmlformats.org/officeDocument/2006/relationships/hyperlink" Target="http://93.77.254.212:8080/secure/BrowseProject.jspa?id=10000" TargetMode="External"/><Relationship Id="rId35" Type="http://schemas.openxmlformats.org/officeDocument/2006/relationships/hyperlink" Target="http://93.77.254.212:8080/browse/FK-47" TargetMode="External"/><Relationship Id="rId43" Type="http://schemas.openxmlformats.org/officeDocument/2006/relationships/hyperlink" Target="http://93.77.254.212:8080/secure/ViewProfile.jspa?name=vitaliy_yanets" TargetMode="External"/><Relationship Id="rId48" Type="http://schemas.openxmlformats.org/officeDocument/2006/relationships/hyperlink" Target="http://93.77.254.212:8080/secure/BrowseProject.jspa?id=10000" TargetMode="External"/><Relationship Id="rId56" Type="http://schemas.openxmlformats.org/officeDocument/2006/relationships/hyperlink" Target="http://93.77.254.212:8080/secure/ViewProfile.jspa?name=vitaliy_yanets" TargetMode="External"/><Relationship Id="rId64" Type="http://schemas.openxmlformats.org/officeDocument/2006/relationships/hyperlink" Target="https://www.healthydirections.com/" TargetMode="External"/><Relationship Id="rId69" Type="http://schemas.openxmlformats.org/officeDocument/2006/relationships/hyperlink" Target="https://www.healthydirections.com/" TargetMode="External"/><Relationship Id="rId77" Type="http://schemas.openxmlformats.org/officeDocument/2006/relationships/hyperlink" Target="http://93.77.254.212:8080/browse/FK-40" TargetMode="External"/><Relationship Id="rId8" Type="http://schemas.openxmlformats.org/officeDocument/2006/relationships/hyperlink" Target="http://93.77.254.212:8080/secure/ViewProfile.jspa?name=vitaliy_yanets" TargetMode="External"/><Relationship Id="rId51" Type="http://schemas.openxmlformats.org/officeDocument/2006/relationships/hyperlink" Target="https://www.healthydirections.com/" TargetMode="External"/><Relationship Id="rId72" Type="http://schemas.openxmlformats.org/officeDocument/2006/relationships/hyperlink" Target="http://93.77.254.212:8080/secure/BrowseProject.jspa?id=10000" TargetMode="External"/><Relationship Id="rId80" Type="http://schemas.openxmlformats.org/officeDocument/2006/relationships/hyperlink" Target="http://93.77.254.212:8080/secure/ViewProfile.jspa?name=vitaliy_yane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93.77.254.212:8080/secure/BrowseProject.jspa?id=10000" TargetMode="External"/><Relationship Id="rId17" Type="http://schemas.openxmlformats.org/officeDocument/2006/relationships/hyperlink" Target="http://93.77.254.212:8080/browse/FK-50" TargetMode="External"/><Relationship Id="rId25" Type="http://schemas.openxmlformats.org/officeDocument/2006/relationships/hyperlink" Target="http://93.77.254.212:8080/secure/ViewProfile.jspa?name=vitaliy_yanets" TargetMode="External"/><Relationship Id="rId33" Type="http://schemas.openxmlformats.org/officeDocument/2006/relationships/hyperlink" Target="https://www.healthydirections.com/" TargetMode="External"/><Relationship Id="rId38" Type="http://schemas.openxmlformats.org/officeDocument/2006/relationships/hyperlink" Target="http://93.77.254.212:8080/secure/ViewProfile.jspa?name=vitaliy_yanets" TargetMode="External"/><Relationship Id="rId46" Type="http://schemas.openxmlformats.org/officeDocument/2006/relationships/hyperlink" Target="https://www.healthydirections.com/" TargetMode="External"/><Relationship Id="rId59" Type="http://schemas.openxmlformats.org/officeDocument/2006/relationships/hyperlink" Target="http://93.77.254.212:8080/browse/FK-43" TargetMode="External"/><Relationship Id="rId67" Type="http://schemas.openxmlformats.org/officeDocument/2006/relationships/hyperlink" Target="http://93.77.254.212:8080/secure/ViewProfile.jspa?name=vitaliy_yanets" TargetMode="External"/><Relationship Id="rId20" Type="http://schemas.openxmlformats.org/officeDocument/2006/relationships/hyperlink" Target="http://93.77.254.212:8080/secure/ViewProfile.jspa?name=vitaliy_yanets" TargetMode="External"/><Relationship Id="rId41" Type="http://schemas.openxmlformats.org/officeDocument/2006/relationships/hyperlink" Target="http://93.77.254.212:8080/browse/FK-46" TargetMode="External"/><Relationship Id="rId54" Type="http://schemas.openxmlformats.org/officeDocument/2006/relationships/hyperlink" Target="http://93.77.254.212:8080/secure/BrowseProject.jspa?id=10000" TargetMode="External"/><Relationship Id="rId62" Type="http://schemas.openxmlformats.org/officeDocument/2006/relationships/hyperlink" Target="http://93.77.254.212:8080/secure/ViewProfile.jspa?name=vitaliy_yanets" TargetMode="External"/><Relationship Id="rId70" Type="http://schemas.openxmlformats.org/officeDocument/2006/relationships/hyperlink" Target="https://www.healthydirections.com/" TargetMode="External"/><Relationship Id="rId75" Type="http://schemas.openxmlformats.org/officeDocument/2006/relationships/hyperlink" Target="https://www.healthydirections.com/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93.77.254.212:8080/secure/BrowseProject.jspa?id=10000" TargetMode="External"/><Relationship Id="rId15" Type="http://schemas.openxmlformats.org/officeDocument/2006/relationships/hyperlink" Target="https://www.healthydirections.com/" TargetMode="External"/><Relationship Id="rId23" Type="http://schemas.openxmlformats.org/officeDocument/2006/relationships/hyperlink" Target="http://93.77.254.212:8080/browse/FK-49" TargetMode="External"/><Relationship Id="rId28" Type="http://schemas.openxmlformats.org/officeDocument/2006/relationships/hyperlink" Target="https://www.healthydirections.com/" TargetMode="External"/><Relationship Id="rId36" Type="http://schemas.openxmlformats.org/officeDocument/2006/relationships/hyperlink" Target="http://93.77.254.212:8080/secure/BrowseProject.jspa?id=10000" TargetMode="External"/><Relationship Id="rId49" Type="http://schemas.openxmlformats.org/officeDocument/2006/relationships/hyperlink" Target="http://93.77.254.212:8080/secure/ViewProfile.jspa?name=vitaliy_yanets" TargetMode="External"/><Relationship Id="rId57" Type="http://schemas.openxmlformats.org/officeDocument/2006/relationships/hyperlink" Target="https://www.healthydirections.com/" TargetMode="External"/><Relationship Id="rId10" Type="http://schemas.openxmlformats.org/officeDocument/2006/relationships/hyperlink" Target="https://www.healthydirections.com/" TargetMode="External"/><Relationship Id="rId31" Type="http://schemas.openxmlformats.org/officeDocument/2006/relationships/hyperlink" Target="http://93.77.254.212:8080/secure/ViewProfile.jspa?name=vitaliy_yanets" TargetMode="External"/><Relationship Id="rId44" Type="http://schemas.openxmlformats.org/officeDocument/2006/relationships/hyperlink" Target="http://93.77.254.212:8080/secure/ViewProfile.jspa?name=vitaliy_yanets" TargetMode="External"/><Relationship Id="rId52" Type="http://schemas.openxmlformats.org/officeDocument/2006/relationships/hyperlink" Target="https://www.healthydirections.com/" TargetMode="External"/><Relationship Id="rId60" Type="http://schemas.openxmlformats.org/officeDocument/2006/relationships/hyperlink" Target="http://93.77.254.212:8080/secure/BrowseProject.jspa?id=10000" TargetMode="External"/><Relationship Id="rId65" Type="http://schemas.openxmlformats.org/officeDocument/2006/relationships/hyperlink" Target="http://93.77.254.212:8080/browse/FK-42" TargetMode="External"/><Relationship Id="rId73" Type="http://schemas.openxmlformats.org/officeDocument/2006/relationships/hyperlink" Target="http://93.77.254.212:8080/secure/ViewProfile.jspa?name=vitaliy_yanets" TargetMode="External"/><Relationship Id="rId78" Type="http://schemas.openxmlformats.org/officeDocument/2006/relationships/hyperlink" Target="http://93.77.254.212:8080/secure/BrowseProject.jspa?id=10000" TargetMode="External"/><Relationship Id="rId81" Type="http://schemas.openxmlformats.org/officeDocument/2006/relationships/hyperlink" Target="https://www.healthydirection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lthydirections.com/" TargetMode="External"/><Relationship Id="rId13" Type="http://schemas.openxmlformats.org/officeDocument/2006/relationships/hyperlink" Target="http://93.77.254.212:8080/secure/ViewProfile.jspa?name=vitaliy_yanets" TargetMode="External"/><Relationship Id="rId18" Type="http://schemas.openxmlformats.org/officeDocument/2006/relationships/hyperlink" Target="http://93.77.254.212:8080/secure/BrowseProject.jspa?id=10000" TargetMode="External"/><Relationship Id="rId39" Type="http://schemas.openxmlformats.org/officeDocument/2006/relationships/hyperlink" Target="https://www.healthydirections.com/" TargetMode="External"/><Relationship Id="rId34" Type="http://schemas.openxmlformats.org/officeDocument/2006/relationships/hyperlink" Target="https://www.healthydirections.com/" TargetMode="External"/><Relationship Id="rId50" Type="http://schemas.openxmlformats.org/officeDocument/2006/relationships/hyperlink" Target="http://93.77.254.212:8080/secure/ViewProfile.jspa?name=vitaliy_yanets" TargetMode="External"/><Relationship Id="rId55" Type="http://schemas.openxmlformats.org/officeDocument/2006/relationships/hyperlink" Target="http://93.77.254.212:8080/secure/ViewProfile.jspa?name=vitaliy_yanets" TargetMode="External"/><Relationship Id="rId76" Type="http://schemas.openxmlformats.org/officeDocument/2006/relationships/hyperlink" Target="https://www.healthydirections.com/" TargetMode="External"/><Relationship Id="rId7" Type="http://schemas.openxmlformats.org/officeDocument/2006/relationships/hyperlink" Target="http://93.77.254.212:8080/secure/ViewProfile.jspa?name=vitaliy_yanets" TargetMode="External"/><Relationship Id="rId71" Type="http://schemas.openxmlformats.org/officeDocument/2006/relationships/hyperlink" Target="http://93.77.254.212:8080/browse/FK-41" TargetMode="External"/><Relationship Id="rId2" Type="http://schemas.openxmlformats.org/officeDocument/2006/relationships/styles" Target="styles.xml"/><Relationship Id="rId29" Type="http://schemas.openxmlformats.org/officeDocument/2006/relationships/hyperlink" Target="http://93.77.254.212:8080/browse/FK-48" TargetMode="External"/><Relationship Id="rId24" Type="http://schemas.openxmlformats.org/officeDocument/2006/relationships/hyperlink" Target="http://93.77.254.212:8080/secure/BrowseProject.jspa?id=10000" TargetMode="External"/><Relationship Id="rId40" Type="http://schemas.openxmlformats.org/officeDocument/2006/relationships/hyperlink" Target="https://www.healthydirections.com/" TargetMode="External"/><Relationship Id="rId45" Type="http://schemas.openxmlformats.org/officeDocument/2006/relationships/hyperlink" Target="https://www.healthydirections.com/" TargetMode="External"/><Relationship Id="rId66" Type="http://schemas.openxmlformats.org/officeDocument/2006/relationships/hyperlink" Target="http://93.77.254.212:8080/secure/BrowseProject.jspa?id=100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10498</Words>
  <Characters>5984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JIRA</vt:lpstr>
    </vt:vector>
  </TitlesOfParts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Тер-Дах</dc:creator>
  <cp:keywords/>
  <dc:description/>
  <cp:lastModifiedBy>Тер-Дах</cp:lastModifiedBy>
  <cp:revision>2</cp:revision>
  <dcterms:created xsi:type="dcterms:W3CDTF">2018-06-20T11:54:00Z</dcterms:created>
  <dcterms:modified xsi:type="dcterms:W3CDTF">2018-06-20T11:54:00Z</dcterms:modified>
</cp:coreProperties>
</file>